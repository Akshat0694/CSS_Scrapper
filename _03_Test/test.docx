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ED" w:rsidRDefault="00A92A73">
      <w:pPr>
        <w:rPr>
          <w:lang w:val="en-US"/>
        </w:rPr>
      </w:pPr>
      <w:r>
        <w:rPr>
          <w:lang w:val="en-US"/>
        </w:rPr>
        <w:t>This is a test docx file.</w:t>
      </w:r>
    </w:p>
    <w:p w:rsidR="00A92A73" w:rsidRDefault="00A92A73">
      <w:pPr>
        <w:rPr>
          <w:lang w:val="en-US"/>
        </w:rPr>
      </w:pPr>
    </w:p>
    <w:p w:rsidR="00A92A73" w:rsidRDefault="00F12A88">
      <w:pPr>
        <w:rPr>
          <w:lang w:val="en-US"/>
        </w:rPr>
      </w:pPr>
      <w:r>
        <w:rPr>
          <w:lang w:val="en-US"/>
        </w:rPr>
        <w:t>Test1</w:t>
      </w:r>
    </w:p>
    <w:p w:rsidR="00F12A88" w:rsidRPr="007D3EA1" w:rsidRDefault="00F12A88">
      <w:pPr>
        <w:rPr>
          <w:lang w:val="en-US"/>
        </w:rPr>
      </w:pPr>
      <w:r>
        <w:rPr>
          <w:lang w:val="en-US"/>
        </w:rPr>
        <w:t>Test2</w:t>
      </w:r>
      <w:bookmarkStart w:id="0" w:name="_GoBack"/>
      <w:bookmarkEnd w:id="0"/>
    </w:p>
    <w:sectPr w:rsidR="00F12A88" w:rsidRPr="007D3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A1"/>
    <w:rsid w:val="007D3EA1"/>
    <w:rsid w:val="00A92A73"/>
    <w:rsid w:val="00DB47ED"/>
    <w:rsid w:val="00F1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4B734C45.dotm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2017-03-26T10:16:00Z</dcterms:created>
  <dcterms:modified xsi:type="dcterms:W3CDTF">2017-03-26T11:22:00Z</dcterms:modified>
</cp:coreProperties>
</file>